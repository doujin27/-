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sz w:val="28"/>
          <w:szCs w:val="28"/>
        </w:rPr>
        <w:t>电话举报的渠道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101-12377、12377网信办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12390、010-6521 2870/2787出版署电话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12318文旅部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010-58575683北京司法局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101-64515931投诉中心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(0731)84801000湖南省广电局投诉电话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0571-87163142 87163025浙江省浙江广电局电话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010-64098077中青在线办公室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010-64098415内容合作部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13641153091中青在线网站举报电话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010-64098000中国青年报总机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010-64098418品牌与广告推广部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010-64098960中国青年网办公室.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010-64098931媒体资源中心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101-86091111广电投诉电话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链接举报</w:t>
      </w:r>
      <w:r>
        <w:rPr>
          <w:rFonts w:hint="default" w:ascii="微软雅黑" w:hAnsi="微软雅黑" w:eastAsia="微软雅黑" w:cs="微软雅黑"/>
        </w:rPr>
        <w:t>: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出版署举报链接(实名)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htt://www.gapp.gov.cn/govinteract/ 1076.html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文旅部举报链接(实名)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http:// jbts.mct.gov.cn/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文旅部留言(不实名)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https://www.mct.gov.cn/ jact/fFront/mailwrite.do?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sysid=3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上海市文化和旅游局投诉平台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http://t.cn/A6wE6F05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浙江省政务投诉平台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http://t.cn/RxqTPol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互联网投诉平台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http://t.cn/E66EPow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呼声受理平台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htt://f/zhs.chinadevelopment.com.cn/Home/yqzt/index.html网信办违法和不良信息举报中心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北京市文化市场行政执法总队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htp://www.bei.ig.gov.cn/huong/yonghu/static/whzf/xinxiang/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广电总局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fldChar w:fldCharType="begin"/>
      </w:r>
      <w:r>
        <w:rPr>
          <w:rFonts w:hint="default" w:ascii="微软雅黑" w:hAnsi="微软雅黑" w:eastAsia="微软雅黑" w:cs="微软雅黑"/>
        </w:rPr>
        <w:instrText xml:space="preserve"> HYPERLINK "http://www.sapprft.gov.cn/" </w:instrText>
      </w:r>
      <w:r>
        <w:rPr>
          <w:rFonts w:hint="default" w:ascii="微软雅黑" w:hAnsi="微软雅黑" w:eastAsia="微软雅黑" w:cs="微软雅黑"/>
        </w:rPr>
        <w:fldChar w:fldCharType="separate"/>
      </w:r>
      <w:r>
        <w:rPr>
          <w:rStyle w:val="6"/>
          <w:rFonts w:hint="default" w:ascii="微软雅黑" w:hAnsi="微软雅黑" w:eastAsia="微软雅黑" w:cs="微软雅黑"/>
        </w:rPr>
        <w:t>http://www.sapprft.gov.cn/</w:t>
      </w:r>
      <w:r>
        <w:rPr>
          <w:rFonts w:hint="default" w:ascii="微软雅黑" w:hAnsi="微软雅黑" w:eastAsia="微软雅黑" w:cs="微软雅黑"/>
        </w:rPr>
        <w:fldChar w:fldCharType="end"/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邮箱举报</w:t>
      </w:r>
      <w:r>
        <w:rPr>
          <w:rFonts w:hint="default" w:ascii="微软雅黑" w:hAnsi="微软雅黑" w:eastAsia="微软雅黑" w:cs="微软雅黑"/>
        </w:rPr>
        <w:t>(不要用QQ邮箱) :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网信办举报邮箱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jubao@12377.cn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投诉中心邮箱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tousu@bei jinglawyers.org.cn北京市广电局邮箱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jubao@gdj.bel jing.gov.cn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反邪教投诉邮箱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webmaster@chinafxj.cn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jubao@chinafxj.cn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广电投诉邮箱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gdjmlts@nrta.gov.cn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向wxb和出版署反应的网址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网信中心网址整理→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1.台湾的话，www.espuire.tw(Esquire国际中文版君子杂志)→“中华民国”台独论调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2.香港的是，www.esquirehk. com (Esquire HK本地男士专属潮流、生活品味资讯网站)→妨碍疫情，污名化中国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3.国内，www. esquire. com. cn(Esquire时尚先生网)→港独、台独(现已经隐藏)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4.国际版，subscribe. hearstmags. com(HearstMagazines)- +港独、台独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1F4250F1"/>
    <w:rsid w:val="28DA2E89"/>
    <w:rsid w:val="323B4D81"/>
    <w:rsid w:val="3FBD80D8"/>
    <w:rsid w:val="5B487E91"/>
    <w:rsid w:val="6A637494"/>
    <w:rsid w:val="6D535020"/>
    <w:rsid w:val="7F79C282"/>
    <w:rsid w:val="8FF73E7F"/>
    <w:rsid w:val="BFCFE0BC"/>
    <w:rsid w:val="FDEA700A"/>
    <w:rsid w:val="FFFF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2018-05-24T17:24:00Z</dcterms:created>
  <dc:creator>金山文档</dc:creator>
  <cp:lastModifiedBy>官西西</cp:lastModifiedBy>
  <dcterms:modified xsi:type="dcterms:W3CDTF">2020-07-09T11:59:21Z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