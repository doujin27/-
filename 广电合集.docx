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sz w:val="28"/>
          <w:szCs w:val="36"/>
        </w:rPr>
      </w:pPr>
      <w:bookmarkStart w:id="0" w:name="_GoBack"/>
      <w:bookmarkEnd w:id="0"/>
      <w:r>
        <w:rPr>
          <w:rFonts w:hint="default" w:ascii="微软雅黑" w:hAnsi="微软雅黑" w:eastAsia="微软雅黑" w:cs="微软雅黑"/>
          <w:sz w:val="28"/>
          <w:szCs w:val="36"/>
        </w:rPr>
        <w:t>第一版</w:t>
      </w:r>
    </w:p>
    <w:p>
      <w:pPr>
        <w:rPr>
          <w:rFonts w:hint="default" w:ascii="微软雅黑" w:hAnsi="微软雅黑" w:eastAsia="微软雅黑" w:cs="微软雅黑"/>
          <w:sz w:val="21"/>
          <w:szCs w:val="24"/>
        </w:rPr>
      </w:pPr>
      <w:r>
        <w:rPr>
          <w:rFonts w:hint="default" w:ascii="微软雅黑" w:hAnsi="微软雅黑" w:eastAsia="微软雅黑" w:cs="微软雅黑"/>
          <w:sz w:val="21"/>
          <w:szCs w:val="24"/>
        </w:rPr>
        <w:t>肖战最新数字单曲光点24小时内销量破7000万，占据国内首位，目前销量已突破一亿三千万，位居全球前十。但是却引发众多官媒点名批评，更深陷数据造假风波。原因是肖战粉丝群体处于狂热，对立，仇恨的失控状态。</w:t>
      </w:r>
    </w:p>
    <w:p>
      <w:pPr>
        <w:rPr>
          <w:rFonts w:hint="default" w:ascii="微软雅黑" w:hAnsi="微软雅黑" w:eastAsia="微软雅黑" w:cs="微软雅黑"/>
          <w:sz w:val="21"/>
          <w:szCs w:val="24"/>
        </w:rPr>
      </w:pPr>
    </w:p>
    <w:p>
      <w:pPr>
        <w:rPr>
          <w:rFonts w:hint="default" w:ascii="微软雅黑" w:hAnsi="微软雅黑" w:eastAsia="微软雅黑" w:cs="微软雅黑"/>
          <w:sz w:val="21"/>
          <w:szCs w:val="24"/>
        </w:rPr>
      </w:pPr>
      <w:r>
        <w:rPr>
          <w:rFonts w:hint="default" w:ascii="微软雅黑" w:hAnsi="微软雅黑" w:eastAsia="微软雅黑" w:cs="微软雅黑"/>
          <w:sz w:val="21"/>
          <w:szCs w:val="24"/>
        </w:rPr>
        <w:t>在具有一定号召力的粉丝逼迫和鼓吹下，大量未成年粉丝开通花呗购买专辑。在群体处于狂热状态下所造成的惨案远不止于此，未成年粉丝被打着给肖战应援名义的骗子骗取大量财产，涉事金额高达十万，佛山高中女生欠下大量债务无力偿还，成绩直线下降100分，大量未成年粉丝购买不需要产品如粉底啤酒而欠下大量花呗无力偿还。这在所有粉圈都不是个例，但是肖战粉丝群体确实大批量被骗，甚至直到现在仍深陷自我感动愿意为偶像献上所有财产。青少年是我们国家未来的希望，是我们国家的根基。如此大批量未成年粉丝狂热的奉偶像为神明，为此不惜牺牲自己的时间精力金钱。不理智的消费，不听旁人的奉劝，认为偶像永远是正确的。对立整个世界，粉丝被不法分子骗财产仍不敢报警害怕影响偶像前途，更因此诘问官媒，哭诉这个世界没了正义。粉丝仇恨所有对立方，更有出现自杀，肢体暴力，恐吓威胁等极端情况。更有邪教势力趁虚而入洗脑传教，众多粉丝宣称信肖战，得永生。</w:t>
      </w:r>
    </w:p>
    <w:p>
      <w:pPr>
        <w:rPr>
          <w:rFonts w:hint="default" w:ascii="微软雅黑" w:hAnsi="微软雅黑" w:eastAsia="微软雅黑" w:cs="微软雅黑"/>
          <w:sz w:val="21"/>
          <w:szCs w:val="24"/>
        </w:rPr>
      </w:pPr>
    </w:p>
    <w:p>
      <w:pPr>
        <w:rPr>
          <w:rFonts w:hint="default" w:ascii="微软雅黑" w:hAnsi="微软雅黑" w:eastAsia="微软雅黑" w:cs="微软雅黑"/>
          <w:sz w:val="21"/>
          <w:szCs w:val="24"/>
        </w:rPr>
      </w:pPr>
      <w:r>
        <w:rPr>
          <w:rFonts w:hint="default" w:ascii="微软雅黑" w:hAnsi="微软雅黑" w:eastAsia="微软雅黑" w:cs="微软雅黑"/>
          <w:sz w:val="21"/>
          <w:szCs w:val="24"/>
        </w:rPr>
        <w:t>我建议对未成年消费者施行限购措施，对有偿删帖封号业务进行治理;引导相关利益方承担社会责任，引导青少年树立理智追星观念;抑制资本主导的过度营销，破除平台主导的唯流量论;构建良性的综合评价机制。</w:t>
      </w:r>
    </w:p>
    <w:p>
      <w:pPr>
        <w:rPr>
          <w:rFonts w:hint="default" w:ascii="微软雅黑" w:hAnsi="微软雅黑" w:eastAsia="微软雅黑" w:cs="微软雅黑"/>
          <w:sz w:val="28"/>
          <w:szCs w:val="36"/>
        </w:rPr>
      </w:pPr>
    </w:p>
    <w:p>
      <w:pPr>
        <w:rPr>
          <w:rFonts w:hint="default" w:ascii="微软雅黑" w:hAnsi="微软雅黑" w:eastAsia="微软雅黑" w:cs="微软雅黑"/>
          <w:sz w:val="32"/>
          <w:szCs w:val="40"/>
        </w:rPr>
      </w:pPr>
      <w:r>
        <w:rPr>
          <w:rFonts w:hint="default" w:ascii="微软雅黑" w:hAnsi="微软雅黑" w:eastAsia="微软雅黑" w:cs="微软雅黑"/>
          <w:sz w:val="28"/>
          <w:szCs w:val="36"/>
        </w:rPr>
        <w:t>第二版</w:t>
      </w:r>
    </w:p>
    <w:p>
      <w:pPr>
        <w:rPr>
          <w:rFonts w:hint="default" w:ascii="微软雅黑" w:hAnsi="微软雅黑" w:eastAsia="微软雅黑" w:cs="微软雅黑"/>
        </w:rPr>
      </w:pPr>
      <w:r>
        <w:rPr>
          <w:rFonts w:hint="default" w:ascii="微软雅黑" w:hAnsi="微软雅黑" w:eastAsia="微软雅黑" w:cs="微软雅黑"/>
        </w:rPr>
        <w:t>尊敬的国家广电总局领导，您好。</w:t>
      </w:r>
    </w:p>
    <w:p>
      <w:pPr>
        <w:rPr>
          <w:rFonts w:hint="default" w:ascii="微软雅黑" w:hAnsi="微软雅黑" w:eastAsia="微软雅黑" w:cs="微软雅黑"/>
        </w:rPr>
      </w:pPr>
      <w:r>
        <w:rPr>
          <w:rFonts w:hint="default" w:ascii="微软雅黑" w:hAnsi="微软雅黑" w:eastAsia="微软雅黑" w:cs="微软雅黑"/>
        </w:rPr>
        <w:t>我作为一名普通公民和观众，真诚向您反映我及我家人朋友的心声</w:t>
      </w:r>
    </w:p>
    <w:p>
      <w:pPr>
        <w:rPr>
          <w:rFonts w:hint="default" w:ascii="微软雅黑" w:hAnsi="微软雅黑" w:eastAsia="微软雅黑" w:cs="微软雅黑"/>
        </w:rPr>
      </w:pPr>
      <w:r>
        <w:rPr>
          <w:rFonts w:hint="default" w:ascii="微软雅黑" w:hAnsi="微软雅黑" w:eastAsia="微软雅黑" w:cs="微软雅黑"/>
        </w:rPr>
        <w:t>拒绝劣质艺人、失格明星肖战出演和参加任何影视广播/综艺节目/文艺作品。</w:t>
      </w:r>
    </w:p>
    <w:p>
      <w:pPr>
        <w:rPr>
          <w:rFonts w:hint="default" w:ascii="微软雅黑" w:hAnsi="微软雅黑" w:eastAsia="微软雅黑" w:cs="微软雅黑"/>
        </w:rPr>
      </w:pPr>
      <w:r>
        <w:rPr>
          <w:rFonts w:hint="default" w:ascii="微软雅黑" w:hAnsi="微软雅黑" w:eastAsia="微软雅黑" w:cs="微软雅黑"/>
        </w:rPr>
        <w:t>一个半月前，在肖战及其团队的长期纵容下，他的庞大粉丝群体，仅凭一己之好， 滥用权力,举报多个网络平台,肆意侵害他人的正常爱好和社交空间，引发舆论的轩然大波和触犯众怒,遭到愤怒抵制。但是肖战本人从未发声,没有正确引导粉丝价值观及行为，反而在疫情期间，利用自己的粉丝数量，多次为自己制造热度、试图挽回“正面形象”。</w:t>
      </w:r>
    </w:p>
    <w:p>
      <w:pPr>
        <w:rPr>
          <w:rFonts w:hint="default" w:ascii="微软雅黑" w:hAnsi="微软雅黑" w:eastAsia="微软雅黑" w:cs="微软雅黑"/>
        </w:rPr>
      </w:pPr>
      <w:r>
        <w:rPr>
          <w:rFonts w:hint="default" w:ascii="微软雅黑" w:hAnsi="微软雅黑" w:eastAsia="微软雅黑" w:cs="微软雅黑"/>
        </w:rPr>
        <w:t>其斑斑劣迹，包括但不限于:</w:t>
      </w:r>
    </w:p>
    <w:p>
      <w:pPr>
        <w:rPr>
          <w:rFonts w:hint="default" w:ascii="微软雅黑" w:hAnsi="微软雅黑" w:eastAsia="微软雅黑" w:cs="微软雅黑"/>
        </w:rPr>
      </w:pPr>
      <w:r>
        <w:rPr>
          <w:rFonts w:hint="default" w:ascii="微软雅黑" w:hAnsi="微软雅黑" w:eastAsia="微软雅黑" w:cs="微软雅黑"/>
        </w:rPr>
        <w:t xml:space="preserve">1.虚假捐款, 通过买新浪微博营销号假称捐款数额，金额张口就来，每次都不相等,数量级相差甚远，均无记录可查，无机构认领; </w:t>
      </w:r>
    </w:p>
    <w:p>
      <w:pPr>
        <w:rPr>
          <w:rFonts w:hint="default" w:ascii="微软雅黑" w:hAnsi="微软雅黑" w:eastAsia="微软雅黑" w:cs="微软雅黑"/>
        </w:rPr>
      </w:pPr>
      <w:r>
        <w:rPr>
          <w:rFonts w:hint="default" w:ascii="微软雅黑" w:hAnsi="微软雅黑" w:eastAsia="微软雅黑" w:cs="微软雅黑"/>
        </w:rPr>
        <w:t>2. 虚假营销捐献物资，明明是捐赠呼吸器, 却谎称捐赠呼吸机，并冒充伪造医院官博营销致谢;</w:t>
      </w:r>
    </w:p>
    <w:p>
      <w:pPr>
        <w:rPr>
          <w:rFonts w:hint="default" w:ascii="微软雅黑" w:hAnsi="微软雅黑" w:eastAsia="微软雅黑" w:cs="微软雅黑"/>
        </w:rPr>
      </w:pPr>
      <w:r>
        <w:rPr>
          <w:rFonts w:hint="default" w:ascii="微软雅黑" w:hAnsi="微软雅黑" w:eastAsia="微软雅黑" w:cs="微软雅黑"/>
        </w:rPr>
        <w:t>3.大肆购买营销通稿， 在疫情期间多次将肖战相关内容顶上新浪微博热搜，占用宝贵的公共媒体资源，并且出现大量蓝v号为肖战发声,存在公器私用、官博追星的现象;</w:t>
      </w:r>
    </w:p>
    <w:p>
      <w:pPr>
        <w:rPr>
          <w:rFonts w:hint="default" w:ascii="微软雅黑" w:hAnsi="微软雅黑" w:eastAsia="微软雅黑" w:cs="微软雅黑"/>
        </w:rPr>
      </w:pPr>
      <w:r>
        <w:rPr>
          <w:rFonts w:hint="default" w:ascii="微软雅黑" w:hAnsi="微软雅黑" w:eastAsia="微软雅黑" w:cs="微软雅黑"/>
        </w:rPr>
        <w:t>4.肖战粉丝， 邪教式追星，对一切事物的判断标准为"对偶像有利的"和“对偶像不利的"，如果是不利的一拥而上疯狂辱骂，滥用举报权让其消失，甚至人肉网友地址和身份，对其进行网络暴力，如果是有利的，无论发布者是什么身份和立场都予以支持维护，例如，《时尚先生》杂志网站将我国的香港、台湾列为单独的国家，对于这种应该谴责和抵制的现象，肖战粉丝不但视而不见，而且仅仅是因为传说肖战要上《时尚先生》封面，肖战粉丝就到该杂志官微下面表示支持;再有，肖战粉丝因不满其偶像在国内被大范围抵制，到外网上去所谓"伸冤"，肆意发表抹黑国家的言论，引发不明真相的外国网友的多种猜测，在疫情期间有损我国形象。粉丝在“邪教式"追星的不理智情绪下，甚至忘记“爱国”这一底线， 考虑到其粉丝群体主要为青少年，肖战的存在和持续“霸屏" ,极为不利于祖国下一代在风清气正的环境下成长。</w:t>
      </w:r>
    </w:p>
    <w:p>
      <w:pPr>
        <w:rPr>
          <w:rFonts w:hint="default" w:ascii="微软雅黑" w:hAnsi="微软雅黑" w:eastAsia="微软雅黑" w:cs="微软雅黑"/>
        </w:rPr>
      </w:pPr>
      <w:r>
        <w:rPr>
          <w:rFonts w:hint="default" w:ascii="微软雅黑" w:hAnsi="微软雅黑" w:eastAsia="微软雅黑" w:cs="微软雅黑"/>
        </w:rPr>
        <w:t>5.肖战在全网抵制的情况下， 为了“洗白”、“复出”，多次采用极其卑劣的手段，捆绑他人营销自己，企图站在道德舆论制高点堵住反对者的声音。包括捆绑全民缅怀的李文亮烈士(吹嘘李文亮医生是肖战粉丝，人血馒头吃得着实令人痛心疾首),偷国家扶贫办的公益计划(没有出钱出力出心血，自己帮着转发也算“宣传"，也算做公益"，抹煞基层扶贫干部多年心血,让不知情的群众误以为项目为肖战发起和坚持的),在4月4日国家公祭日禁娱当天，却购买铺天盖地的营销通稿自我“洗白",微博数据造假为自己继续营造“顶级流量”假象(肖战转发人民日报一条致敬英雄，缅怀逝者的微博，粉丝点赞数远超人民日报原博，粉丝这是真心地在默哀与致敬，还是借机在欢呼他们的偶像“复出"呢? ), 英雄武汉刚刚解封之时，肖战发出一幅手绘的红梅花图片,又被粉丝借机绑定(武汉市花是梅花，可是肖战除了画一张图之外，究竞哪一点配得上武汉的苦难和顽强呢? )4月13日，肖战演唱的《红梅赞》在各大音乐平台上线，这样一首为人民所喜爱的红歌，是一首歌颂伟大革命先烈的歌曲，却由这样一名品格恶劣、 被《检察日报》《解放日报》《人民日报》点名批评的艺人来唱，极大地伤害了人民群众的爱国情感!肖战团队和粉丝找准了一切可以营销的点只为让肖战洗白和复出，枉顾国家利益，藐视道德底线，在他们眼里只有可以利用的和有利可图的，对大众，对社会，对先烈，对生命没有敬畏之心。综上，肖战不仅毫无作为公众人物的社会责任感,更丧失了作为一个爱国公民的底线，完全不适合出现在公众视野，呼吁广电总局领导和工作人员予以重视。</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肖战主演的电视剧《余生请多指教》，目前尚未上映，但有预告片流出，仅从短短的预告片中，就能找到多处基础医疗常识错误，包括摘戴口罩错误、CPR严重错误、医疗环境错误、医生着装错误等(具体请见附件，为医学专业人士总结)，可以预料，正片中将存在更多错误。今年,我国遭受了疫情的打击，抗疫防疫将成为长期攻坚战，-线的医护人员的工作理应得到国家和人民更高度的重视和感澈，他们的敬业奉献精神应当得到尊敬和正面宣传。在这样的特殊时期，如果《余生请多指教》这样充满错误医疗示范、由劣迹艺人扮演医生的电视剧播出，必将是人民群众所不希望看到的、不管应的、愤而抵制的，一旦播出，也是对医护人员的极大误解和不尊重!</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另外，肖战参演的电视剧《狼殿下》,根据流出的剧照力来看(请见附件),涉嫌非法猎取国家二级保护动物苍鹰，并在拍摄过程中致其出现应激反应，这样公然伤害国家保护野生动物的电视剧也绝对不应该播出!</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2020年是我们国家党和人民凝心聚力、再创辉煌.建设社会主义文化强国的关键之年，创建一个健康、 和谐、充满正义的文化娱乐环境，是提升我国软实力的重要一环。“肖战事件"暴露的是资本的做慢、是“粉丝文化”泛滥的恶果、是人民群众对精神文化生活的更高追求与德艺皆无、人不配位的流量明星“强奸式”营销之间深刻矛盾的体现。在这一时点，我们更应该坚决抵制、严厉打击肖战这样的失格艺人及其影视文化作品。以上。希望老百姓的心声能得到您的认真考虑，谢谢!</w:t>
      </w:r>
    </w:p>
    <w:p>
      <w:pPr>
        <w:rPr>
          <w:rFonts w:hint="default" w:ascii="微软雅黑" w:hAnsi="微软雅黑" w:eastAsia="微软雅黑" w:cs="微软雅黑"/>
        </w:rPr>
      </w:pPr>
    </w:p>
    <w:p>
      <w:pPr>
        <w:rPr>
          <w:rFonts w:hint="default" w:ascii="微软雅黑" w:hAnsi="微软雅黑" w:eastAsia="微软雅黑" w:cs="微软雅黑"/>
          <w:sz w:val="28"/>
          <w:szCs w:val="28"/>
        </w:rPr>
      </w:pPr>
    </w:p>
    <w:p>
      <w:pPr>
        <w:rPr>
          <w:rFonts w:hint="default" w:ascii="微软雅黑" w:hAnsi="微软雅黑" w:eastAsia="微软雅黑" w:cs="微软雅黑"/>
          <w:sz w:val="28"/>
          <w:szCs w:val="28"/>
        </w:rPr>
      </w:pPr>
    </w:p>
    <w:p>
      <w:pPr>
        <w:rPr>
          <w:rFonts w:hint="default" w:ascii="微软雅黑" w:hAnsi="微软雅黑" w:eastAsia="微软雅黑" w:cs="微软雅黑"/>
        </w:rPr>
      </w:pPr>
      <w:r>
        <w:rPr>
          <w:rFonts w:hint="default" w:ascii="微软雅黑" w:hAnsi="微软雅黑" w:eastAsia="微软雅黑" w:cs="微软雅黑"/>
          <w:sz w:val="28"/>
          <w:szCs w:val="28"/>
        </w:rPr>
        <w:t>第三版</w:t>
      </w:r>
    </w:p>
    <w:p>
      <w:pPr>
        <w:rPr>
          <w:rFonts w:hint="default" w:ascii="微软雅黑" w:hAnsi="微软雅黑" w:eastAsia="微软雅黑" w:cs="微软雅黑"/>
        </w:rPr>
      </w:pPr>
      <w:r>
        <w:rPr>
          <w:rFonts w:hint="default" w:ascii="微软雅黑" w:hAnsi="微软雅黑" w:eastAsia="微软雅黑" w:cs="微软雅黑"/>
        </w:rPr>
        <w:t xml:space="preserve">     1、电视剧《余生请多指教》中摘口罩方式错误，钟南山院士已经示范过正确摘口罩方法，而该剧中依然直接用手触摸口罩外部，在此疫情特殊时期有误导嫌疑。</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2、该剧中肖战饰演的角色，在医院里急救时，将白大褂解开扣子将其当做风衣穿，违背医疗常识，增加医务人员职业暴露风险，对病人不负责任。</w:t>
      </w:r>
    </w:p>
    <w:p>
      <w:pPr>
        <w:rPr>
          <w:rFonts w:hint="default" w:ascii="微软雅黑" w:hAnsi="微软雅黑" w:eastAsia="微软雅黑" w:cs="微软雅黑"/>
        </w:rPr>
      </w:pPr>
    </w:p>
    <w:p>
      <w:pPr>
        <w:rPr>
          <w:rFonts w:hint="default" w:ascii="微软雅黑" w:hAnsi="微软雅黑" w:eastAsia="微软雅黑" w:cs="微软雅黑"/>
          <w:sz w:val="18"/>
          <w:szCs w:val="21"/>
        </w:rPr>
      </w:pPr>
      <w:r>
        <w:rPr>
          <w:rFonts w:ascii="sans-serif" w:hAnsi="sans-serif" w:eastAsia="sans-serif" w:cs="sans-serif"/>
          <w:i w:val="0"/>
          <w:caps w:val="0"/>
          <w:color w:val="1A1A1A"/>
          <w:spacing w:val="0"/>
          <w:sz w:val="21"/>
          <w:szCs w:val="21"/>
          <w:shd w:val="clear" w:fill="FFFFFF"/>
        </w:rPr>
        <w:t>3、该剧中心肺复苏(CPR)方式错误，肖战所扮演角色的手的位置，压在了患者左胸，这是常识性错误。根据人卫第九版外科78页所述，正确的心肺复苏应该两手交疊，按压部位在病人胸骨中下1/3交界处或者两乳头连线中点的胸骨上。同时肖战所扮演角色是用用手掌前半部分压的。正确方法应该是腰部发力手肘不弯曲，按压深度应该在5-6 .厘米，据我所知，我国正在大力推广正确的心肺复苏方式教育，以减少心跳呼吸骤停人员死亡概率，该剧不正确的方式可能造成严重后果我希望这部剧不用误导还没下临床的未来医务工作者们，这种心脏骤停的抢救，你在床沿按?你敢使力吗，旁边的人干嘛，心脏骤停! ! !呼吸球囊呢?气管插管呢抢救车呢?抽血开通静脉通道轮换心肺复苏_上抢救药物拉帘子，与家属沟通叫会诊叫B超你以为玩?四个人!那么多人!心跳骤停首先抢救患者啊!两个看戏一个扶人，就这素质?呼吸球囊呢?除颤仪呢?不去准备?不去打电话叫麻师准备随时插管?</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4、预告片中心电监护血压带绑在病号服外边,这是错误的。</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5、红色心电监护LL导联也错了，L应该是锁骨中线与第5肋间交点。</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6、记录抢救过程用药的护士呢?</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7、剧中肖战扮演的医生在做心肺复苏术时，未将患者去枕平卧，安置在平硬的地面上或者背后垫一块硬板。体位错误心肺复苏很难成功，这是将生命看成儿戏。还会对观众造成误导，对国家大力倡导全民学习急救知识也有不利影响。</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8、跪位不正确。</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9、为凸显主角，其他配角饰演的医务人员阻拦施行心肺复苏是否有抹黑医务人员形象嫌疑?莫非该剧旨在挑拨医患关系?</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10、做心肺复苏的时候胸导本来就不贴，带肢导，不然电的时候放哪儿，手的位置，动作，衣服，周围这群交流，急救车都没有连肾上腺素都不打，就压根没想救这人，后头几个大夫头都不探一下的，老大夫该上的就上了，小大夫脖子伸得比王八都长，这淡定往那儿一站，这是抢救! 不是查房!</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11.做完手术以后应该先洗手再脱口罩（洗手池在手术室外面），不应该在手术室门口就脱口罩甚至是搭在衣服上。而且如果脱口罩也是需要先解开下面的系带，再解开上面的系带，用手捏住系带扔进垃圾桶。</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12.剧中肖战扮演的医生在施行心肺复苏术时未将患者裤带解松，如图中的裤子没有带子的这种正确的做法是往下拉。否则容易引起内脏损伤。</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13.胸外心脏按压的位置必须准确，否则容易损伤其他脏器，那就不是在救人而是在害人，也容易给医生职位抹黑</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14.胸外按压术只能在患者心脏停止情况下进行，剧中有没有相关铺垫暂时不得而知，望慎重审核</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15.持钳的时候，钳端开口应该始终保持向下，否则视为污染</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另外，主演肖战已经被检察日报、解放日报、人民日报批评，被认为是“失格偶像”，其团队和粉丝伪造李文亮医生的通稿，4.4公祭日当天联合营销号发大量通稿，粉丝轮博。并伪造同济医院官博虚假宣传，伪装医护人员挑拨医患关系。</w:t>
      </w:r>
    </w:p>
    <w:p>
      <w:pPr>
        <w:rPr>
          <w:rFonts w:hint="default" w:ascii="微软雅黑" w:hAnsi="微软雅黑" w:eastAsia="微软雅黑" w:cs="微软雅黑"/>
        </w:rPr>
      </w:pPr>
      <w:r>
        <w:rPr>
          <w:rFonts w:hint="default" w:ascii="微软雅黑" w:hAnsi="微软雅黑" w:eastAsia="微软雅黑" w:cs="微软雅黑"/>
        </w:rPr>
        <w:t>这种人，出演医生是抹黑医生群体，医生职责伟大，不应该被如此对待。</w:t>
      </w:r>
    </w:p>
    <w:p>
      <w:pPr>
        <w:rPr>
          <w:rFonts w:hint="default" w:ascii="微软雅黑" w:hAnsi="微软雅黑" w:eastAsia="微软雅黑" w:cs="微软雅黑"/>
        </w:rPr>
      </w:pPr>
      <w:r>
        <w:rPr>
          <w:rFonts w:hint="default" w:ascii="微软雅黑" w:hAnsi="微软雅黑" w:eastAsia="微软雅黑" w:cs="微软雅黑"/>
        </w:rPr>
        <w:t>检察日报5篇文章指出肖战偶像失格，解放日报和人民日报批评肖战的粉丝群体，并且说明“表演不甚用心，演技乏善可陈”批评肖战演技。</w:t>
      </w:r>
    </w:p>
    <w:p>
      <w:pPr>
        <w:rPr>
          <w:rFonts w:hint="default" w:ascii="微软雅黑" w:hAnsi="微软雅黑" w:eastAsia="微软雅黑" w:cs="微软雅黑"/>
        </w:rPr>
      </w:pPr>
      <w:r>
        <w:rPr>
          <w:rFonts w:hint="default" w:ascii="微软雅黑" w:hAnsi="微软雅黑" w:eastAsia="微软雅黑" w:cs="微软雅黑"/>
        </w:rPr>
        <w:t>抵制有负面影响的失格偶像出演的影视节目《余生请多指教》、《狼殿下》、《斗罗大陆》。</w:t>
      </w:r>
    </w:p>
    <w:p>
      <w:pPr>
        <w:rPr>
          <w:rFonts w:hint="default" w:ascii="微软雅黑" w:hAnsi="微软雅黑" w:eastAsia="微软雅黑" w:cs="微软雅黑"/>
        </w:rPr>
      </w:pPr>
      <w:r>
        <w:rPr>
          <w:rFonts w:hint="default" w:ascii="微软雅黑" w:hAnsi="微软雅黑" w:eastAsia="微软雅黑" w:cs="微软雅黑"/>
        </w:rPr>
        <w:t>《余生请多指教》作为医疗剧包含多处错误，容易造成误解，且肖战团队利用“李文亮医生”发通稿，大量公众号、营销号发相同推文“李文亮，一个喜欢肖战的大男孩”这种话，其团队伪造李文亮医生的遗书，吃人血馒头，造成恶劣社会影响。肖战粉丝伪装医护人员，挑拨医患关系。</w:t>
      </w:r>
    </w:p>
    <w:p>
      <w:pPr>
        <w:rPr>
          <w:rFonts w:hint="default" w:ascii="微软雅黑" w:hAnsi="微软雅黑" w:eastAsia="微软雅黑" w:cs="微软雅黑"/>
        </w:rPr>
      </w:pPr>
      <w:r>
        <w:rPr>
          <w:rFonts w:hint="default" w:ascii="微软雅黑" w:hAnsi="微软雅黑" w:eastAsia="微软雅黑" w:cs="微软雅黑"/>
        </w:rPr>
        <w:t>《狼殿下》中所用国家二级保护动物苍鹰很可能是没有许可证，且是从鹰猎人手中租用，且苍鹰曾被虐待，喙被剪断，并且明显处于应激状态。</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《余生请多指教》作为医疗剧，有医疗常识错误，剧中演员从正面摘口罩，在疫情尚未结束的这段时间内播出，容易造成群众误解，给新冠病毒的防治形成阻碍。并且用失格一人出演医生，抹黑医护人员形象。</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因此我反对这部剧的播出。</w:t>
      </w:r>
    </w:p>
    <w:p>
      <w:pPr>
        <w:rPr>
          <w:rFonts w:hint="default" w:ascii="微软雅黑" w:hAnsi="微软雅黑" w:eastAsia="微软雅黑" w:cs="微软雅黑"/>
        </w:rPr>
      </w:pPr>
      <w:r>
        <w:rPr>
          <w:rFonts w:hint="default" w:ascii="微软雅黑" w:hAnsi="微软雅黑" w:eastAsia="微软雅黑" w:cs="微软雅黑"/>
        </w:rPr>
        <w:t>如果看到这封信，请回复，我会一直关注这件事。</w:t>
      </w:r>
    </w:p>
    <w:p>
      <w:pPr>
        <w:rPr>
          <w:rFonts w:hint="default" w:ascii="微软雅黑" w:hAnsi="微软雅黑" w:eastAsia="微软雅黑" w:cs="微软雅黑"/>
        </w:rPr>
      </w:pPr>
      <w:r>
        <w:rPr>
          <w:rFonts w:hint="default" w:ascii="微软雅黑" w:hAnsi="微软雅黑" w:eastAsia="微软雅黑" w:cs="微软雅黑"/>
        </w:rPr>
        <w:t>期待您的回信！谢谢！</w:t>
      </w:r>
    </w:p>
    <w:p>
      <w:pPr>
        <w:rPr>
          <w:rFonts w:hint="default" w:ascii="微软雅黑" w:hAnsi="微软雅黑" w:eastAsia="微软雅黑" w:cs="微软雅黑"/>
        </w:rPr>
      </w:pPr>
    </w:p>
    <w:p>
      <w:pPr>
        <w:rPr>
          <w:rFonts w:hint="default" w:ascii="微软雅黑" w:hAnsi="微软雅黑" w:eastAsia="微软雅黑" w:cs="微软雅黑"/>
          <w:sz w:val="28"/>
          <w:szCs w:val="28"/>
        </w:rPr>
      </w:pPr>
    </w:p>
    <w:p>
      <w:pPr>
        <w:rPr>
          <w:rFonts w:hint="default" w:ascii="微软雅黑" w:hAnsi="微软雅黑" w:eastAsia="微软雅黑" w:cs="微软雅黑"/>
        </w:rPr>
      </w:pPr>
      <w:r>
        <w:rPr>
          <w:rFonts w:hint="default" w:ascii="微软雅黑" w:hAnsi="微软雅黑" w:eastAsia="微软雅黑" w:cs="微软雅黑"/>
          <w:sz w:val="28"/>
          <w:szCs w:val="28"/>
        </w:rPr>
        <w:t>第四版</w:t>
      </w:r>
    </w:p>
    <w:p>
      <w:pPr>
        <w:rPr>
          <w:rFonts w:hint="default" w:ascii="微软雅黑" w:hAnsi="微软雅黑" w:eastAsia="微软雅黑" w:cs="微软雅黑"/>
        </w:rPr>
      </w:pPr>
      <w:r>
        <w:rPr>
          <w:rFonts w:hint="default" w:ascii="微软雅黑" w:hAnsi="微软雅黑" w:eastAsia="微软雅黑" w:cs="微软雅黑"/>
        </w:rPr>
        <w:t>该艺人涉嫌多次流量造假，《红梅赞》，点赞超过一千万，播放量不到26万在《人民日报》已经明确表态了要杜绝虚假流量时，他仍然顶风作案，一首《红梅赞》人气值竟过亿，而与他同期的艺人则只有几百万。数据虚高到完全不合理的地步，还在营销吹嘘。</w:t>
      </w:r>
    </w:p>
    <w:p>
      <w:pPr>
        <w:rPr>
          <w:rFonts w:hint="default" w:ascii="微软雅黑" w:hAnsi="微软雅黑" w:eastAsia="微软雅黑" w:cs="微软雅黑"/>
        </w:rPr>
      </w:pPr>
      <w:r>
        <w:rPr>
          <w:rFonts w:hint="default" w:ascii="微软雅黑" w:hAnsi="微软雅黑" w:eastAsia="微软雅黑" w:cs="微软雅黑"/>
        </w:rPr>
        <w:t>2.利用公祭日复出，再次数据造假，且全网营销，不符合禁娱规定，其工作室和粉丝通过水军、小号等途径，制造出虚假点赞、转发,在公祭日当天数据造假，以六百万点赞量高居榜首,甚至超过官方媒体。多个营销号，在百度首页、腾讯娱乐、新闻首页，出现以吹捧肖战为主的娱乐性内容，甚至公然称"肖战倡导的禁娱活动”,这样的行为严重违反了禁娱规则，更是对牺牲烈士与同胞的不敬。而且肖战团队曾伪造李文亮医生的遗书，造谣"李文亮医生喜欢肖战”这样的不实信息，屡次被娱乐账号拿来为肖战造势，是对烈士及其遗属的亵渎与不敬!肖战粉丝曾冒充武汉医护人员，称自己还在读研就上前线，并以此来污蔑网友对其网暴，经网警查证后逃逸。</w:t>
      </w:r>
    </w:p>
    <w:p>
      <w:pPr>
        <w:rPr>
          <w:rFonts w:hint="default" w:ascii="微软雅黑" w:hAnsi="微软雅黑" w:eastAsia="微软雅黑" w:cs="微软雅黑"/>
        </w:rPr>
      </w:pPr>
      <w:r>
        <w:rPr>
          <w:rFonts w:hint="default" w:ascii="微软雅黑" w:hAnsi="微软雅黑" w:eastAsia="微软雅黑" w:cs="微软雅黑"/>
        </w:rPr>
        <w:t>3.团队鼓动未成年粉丝花钱买代言为他保住商务资源，粉丝为了买他的代言不惜以吞药自杀来威胁父母。粉丝甚至将肖战视为苏神崇拜，#肖战苏神泽世#话题在被发现前尚有11亿的阅读量，且肖战粉丝多次翻墙到推特油管等平台，将# we love xiaozhan #话题刷至多个国家的热搜第一，污蔑国家文化不自由，歧视Igbt人群，甚＃肖战苏神泽世#话题在被发现前尚有11亿浏览量，且肖战粉丝多次翻墙到推特油管，# we love xiaozhan #话题刷至多个国第一，污蔑国家文化不自由，歧视Igbt人群，甚至曾说出"不爱肖战就是不爱国"言论，卖国式洗白，为了一个流量明星竟能抹黑自己的国家。提倡赎罪式追星，自称自己活着的意义就是要为肖战赎罪，邪教式追星，多名未成年粉丝为了见到肖战而被多次骗取巨额财产，而肖战对此毫无表示。</w:t>
      </w:r>
    </w:p>
    <w:p>
      <w:pPr>
        <w:rPr>
          <w:rFonts w:hint="default" w:ascii="微软雅黑" w:hAnsi="微软雅黑" w:eastAsia="微软雅黑" w:cs="微软雅黑"/>
        </w:rPr>
      </w:pPr>
      <w:r>
        <w:rPr>
          <w:rFonts w:hint="default" w:ascii="微软雅黑" w:hAnsi="微软雅黑" w:eastAsia="微软雅黑" w:cs="微软雅黑"/>
        </w:rPr>
        <w:t>4.该艺人在被官媒点评批评后，不思悔改，多.次花钱买通官方蓝V为其站台，公器私用，极大的降低了他们在人民心中的公信力，并且封词条炸号，纵容粉丝举报辱骂人肉污蔑普通人，用蛮横的方式强制受害者闭嘴，同时一直污名化受害者，随意为普通人扣政治帽子，污蔑受害者为境外势力，反动势力，废青，以资本欺压普通民众，桩桩件件，罄竹难书。综上:这样的艺人非常不适合出现在公众视野,他给肖战事件受害者带来了深深的伤痛，还为粉丝带来了极度错误的认知，身为一名偶像，他应该带领粉丝爱国爱党，积极向上，可他知在纵容他的粉丝为他卖国洗白，为他不惜吞药自杀威胁父母买代言，为他放弃自己的人生。未成年人是祖国的未来，为了不让更多的未成年人被这种劣质偶像荼毒，希望能禁止此艺人出现在公共视野</w:t>
      </w:r>
    </w:p>
    <w:p>
      <w:pPr>
        <w:rPr>
          <w:rFonts w:hint="default" w:ascii="微软雅黑" w:hAnsi="微软雅黑" w:eastAsia="微软雅黑" w:cs="微软雅黑"/>
        </w:rPr>
      </w:pPr>
    </w:p>
    <w:p>
      <w:pPr>
        <w:rPr>
          <w:rFonts w:hint="default" w:ascii="微软雅黑" w:hAnsi="微软雅黑" w:eastAsia="微软雅黑" w:cs="微软雅黑"/>
          <w:sz w:val="28"/>
          <w:szCs w:val="28"/>
        </w:rPr>
      </w:pPr>
    </w:p>
    <w:p>
      <w:pPr>
        <w:rPr>
          <w:rFonts w:hint="default" w:ascii="微软雅黑" w:hAnsi="微软雅黑" w:eastAsia="微软雅黑" w:cs="微软雅黑"/>
          <w:sz w:val="28"/>
          <w:szCs w:val="28"/>
        </w:rPr>
      </w:pPr>
    </w:p>
    <w:p>
      <w:pPr>
        <w:rPr>
          <w:rFonts w:hint="default" w:ascii="微软雅黑" w:hAnsi="微软雅黑" w:eastAsia="微软雅黑" w:cs="微软雅黑"/>
        </w:rPr>
      </w:pPr>
      <w:r>
        <w:rPr>
          <w:rFonts w:hint="default" w:ascii="微软雅黑" w:hAnsi="微软雅黑" w:eastAsia="微软雅黑" w:cs="微软雅黑"/>
          <w:sz w:val="28"/>
          <w:szCs w:val="28"/>
        </w:rPr>
        <w:t>第五版</w:t>
      </w:r>
    </w:p>
    <w:p>
      <w:pPr>
        <w:rPr>
          <w:rFonts w:hint="default" w:ascii="微软雅黑" w:hAnsi="微软雅黑" w:eastAsia="微软雅黑" w:cs="微软雅黑"/>
        </w:rPr>
      </w:pPr>
      <w:r>
        <w:rPr>
          <w:rFonts w:hint="default" w:ascii="微软雅黑" w:hAnsi="微软雅黑" w:eastAsia="微软雅黑" w:cs="微软雅黑"/>
        </w:rPr>
        <w:t>抵制失格艺人肖战参与参演综艺节目、电视影视作品2020年是凝聚心力量，铸就新辉煌，建设社会主义文化强国的关键性一年。</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在这个重要的时间点，失格艺人肖战在向社会大众诚恳道歉及努力改正之前，不适宜参演各类综艺节目、电视影视作品。创新是党的十九大报告的主线,也是推动新时代文化繁荣兴盛的主线，肖战作为一个被解放日报点评为没有一起承担“粉丝出格举动”、“非我族类、党同伐异。”的流量偶像，其粉丝行为及其工作室完全没有意识到自己的出格行为，严重打击了广泛人民群众的创作创新，不符合推动新时代文化兴盛繁荣的主线。新华社曾发表《凝聚心力量铸就新辉煌一从十九大报 告看建设社会主义文化强国》-文,显然，肖战粉丝的一系列行为，不利于“激发文化活力”，“ 凝聚奋进力量”。放任这样的流量明星活跃在广大的人民群众观看的各种平台上，会给社会传递错误价值信号，不符合广电总局于2017年下发的《总局进一步加强网络视听节目创作播出管理》通知(以下简称《通知》)，其粉丝群体拉踩其他文艺工作者,只准许夸奖肖战的声音存在，只要没有夸奖其偶像，马上采取“卡黑”，“举报” 等手段，其行为属于通知中“坚.决反对”的“极端个人主义”的“不良风气”，与通知中要求“网络剧、网络电影等网络视听节目在剧情设计上要:弘扬正气、伸张正义，传播真善美、鞭笞假恶丑，体现积善成德、明德惟馨的道德导向，发挥好道德教化和价值引领作用。”相违背。今年疫情严重的2月份，在影视娱乐行业全面停工的背景下，全国肖战及其团队为了巩固其所谓流量明星的热度，多次以鸡毛蒜皮之小事登上微博热搜,在严肃的抗击疫情时期，其营销手段方式“过渡娱乐化”，不符合《通知》要求“要自觉远离低级趣味，坚决摒弃廉价的笑声、无底线的娱乐和无节操的垃圾，无情鞭挞挑战道德底线、践踏社会良知的行为，自觉抵制过度商业化、过度娱乐化和低俗倾向，决不能成为市场的奴隶。娱乐报道要崇德尚艺，绝不能以炒作绯闻丑闻隐私劣迹为噱头博取点击率。”其团队引导粉丝团体，采用‘赎罪式追星，洗脑未成年人，给社会教育带来了隐患。李文亮医生以其高尚的医德及人文品质，在疫情期间为全国人民树立了一面道德旗帜，一面人文主义旗帜。肖战及其团队在疫情期间多次在各平台各营销号上发表通稿，暗示李医生为其粉丝，拉李医生提高其粉圈含金量，部分营销号甚至采取伪造李医生遗书等低劣手段，只为营造肖战“正能量偶像”的人设，这种行为，严重伤害了广 大人民群众的感情， 拉低了医务工作者在人民群众心中的地位，如此“调侃崇高”，用英模抬偶像身价，也是《通知》中坚决反对的行为。</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综上所述，在这个重要的时间点，失格艺人肖战在向社会大众诚恳道歉及努力改正之前，不适宜参演各类综艺节目、电视影视作品。</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1.艺人肖战在音乐平台售卖数码单曲《光点》，在明知其粉丝构成中绝大多数为无赚钱能力的未成年人的情况下，默许并放任其职业粉丝对于未成年群体的逼迫购买行为。10月5日为肖战生日，故职业粉丝要求学生群体105张数码单曲起步，合人民币315元起;有收入群体1005张起步，合人民币301 5元起。以微博为主要阵地，以言语鼓动未;成年人用借贷等超出消费能力的方式给偶像肖战花钱。商品购买本该遵从自愿原则，但艺人肖战的职业粉丝将其与日常消费品口红、奶茶等进行错误类比，并对买了一-张单曲的粉丝进行嘲讽，在这一过程中贬低粉丝人格，反向煽动购买力不足的青少年粉丝进行购买。其行为性质极为恶劣，在疫情影响经济紧缩的当下更是对青少年的金钱观带来负面影响!</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2.肖战团队将此次数码单曲销售与慈善行为强行捆绑，作为粉丝购买到一定程度后的“解锁奖励”。慈善本应顺心而为，为何成为高高在上的奖励，用粉丝的钱装点艺人的门面，这是何逻辑!青少年粉丝很容易有自己为艺人的善举贡献力量的错觉，但这背后是“慈善是奖励”的错误慈善观念!对青少年群体的慈善意识有误导作用!此前，肖战工作室在3月份以“宣传公益项目”的名义为肖战引流，从未对扶贫项目有任何资金支持或舆论宣传，将扶贫办联合字节跳动公司的战疫助农项目以“肖战粉丝公益项目”的名义发布(后微博编辑为“公益倡导”)，以此洗白，误导大量群众将基层扶贫成果认为是肖战团队所为，影响基层扶贫工作，打乱国家扶贫布局。结合此次音源售卖事件，有理由怀疑其在慈善层面的可信度以及后续的慈善落实事宜。</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3.肖战青少年粉丝群中已显出意识形态受到误导的.端倪。其粉丝群头衔出现"共产党必垮”等词语，大批粉丝佩戴这一头衔，而没有人提出质疑。问题被曝光后，粉丝群方面表示收到黑社会持枪威胁。艺人肖战团队面对涉黑涉恶的违法事件，在未报警、没有公安机关侦查的情况下判定此事性质，并无视其有可能对粉丝造成的恶劣影响，只着重强调对肖战先生名誉的影响，其声明首段“公然宣称”一词使得大批粉丝认为对三位曝光此次事件的三位博主是造谣，并有组织的进行了网络暴力，其中两位博主已针对此次事件发律师函。三位博主无论是从法律还是从道德层面，对事件的曝光都无可厚非，肖战工作室不正面回应错误，不正确引导粉丝，面对涉黑涉恶事件，绕过国家司法机关并煽动舆论围攻正确使用公民权力的人，法律意识极其淡薄，视青少年意识形态教育为无物。</w:t>
      </w:r>
    </w:p>
    <w:p>
      <w:pPr>
        <w:rPr>
          <w:rFonts w:hint="default" w:ascii="微软雅黑" w:hAnsi="微软雅黑" w:eastAsia="微软雅黑" w:cs="微软雅黑"/>
        </w:rPr>
      </w:pPr>
    </w:p>
    <w:p>
      <w:pPr>
        <w:rPr>
          <w:rFonts w:hint="default" w:ascii="微软雅黑" w:hAnsi="微软雅黑" w:eastAsia="微软雅黑" w:cs="微软雅黑"/>
          <w:sz w:val="28"/>
          <w:szCs w:val="36"/>
        </w:rPr>
      </w:pPr>
      <w:r>
        <w:rPr>
          <w:rFonts w:hint="default" w:ascii="微软雅黑" w:hAnsi="微软雅黑" w:eastAsia="微软雅黑" w:cs="微软雅黑"/>
          <w:sz w:val="28"/>
          <w:szCs w:val="36"/>
        </w:rPr>
        <w:t>第六版</w:t>
      </w:r>
    </w:p>
    <w:p>
      <w:pPr>
        <w:rPr>
          <w:rFonts w:hint="default" w:ascii="微软雅黑" w:hAnsi="微软雅黑" w:eastAsia="微软雅黑" w:cs="微软雅黑"/>
          <w:sz w:val="20"/>
          <w:szCs w:val="20"/>
        </w:rPr>
      </w:pPr>
      <w:r>
        <w:rPr>
          <w:rFonts w:hint="default" w:ascii="微软雅黑" w:hAnsi="微软雅黑" w:eastAsia="微软雅黑" w:cs="微软雅黑"/>
          <w:sz w:val="20"/>
          <w:szCs w:val="20"/>
        </w:rPr>
        <w:t>肖战及其团队长期以来通过雇佣职业粉丝引导粉丝群体行为，在粉丝内部营造造神崇拜、宗教式追星氛围，如买代言产品就是购买“赎罪券”，通过洗脑青少年粉丝为其过度透支消费，并且由专人引导未成年人开通花呗等透支消费工具。如近期雇佣职业粉丝鼓动甚至心理压迫青少年冲击肖战发行的单曲销量，据记录已经超过一亿元。除青少年以外，部分成年粉丝也被传-销式洗脑方式影响，除部分媒体的运作人员外，最为影响深远的是基础教育教师，一些教师向中小学生甚至幼童进行偶像推广，甚至利用工作之便要求学生喊肖战粉丝应援口号、引导歪曲性取向等，对青少年成长和心理健康造成了严重的影响和后果。此次事件已经发酵并造成恶劣的社会影响，该艺人不适合出现在任何公共媒体，请广电总局、教育部等部门引起高度重视并及时果断采取联合措施。</w:t>
      </w:r>
    </w:p>
    <w:p>
      <w:pPr>
        <w:rPr>
          <w:rFonts w:hint="default" w:ascii="微软雅黑" w:hAnsi="微软雅黑" w:eastAsia="微软雅黑" w:cs="微软雅黑"/>
          <w:sz w:val="20"/>
          <w:szCs w:val="20"/>
        </w:rPr>
      </w:pPr>
    </w:p>
    <w:p>
      <w:pPr>
        <w:rPr>
          <w:rFonts w:hint="default" w:ascii="微软雅黑" w:hAnsi="微软雅黑" w:eastAsia="微软雅黑" w:cs="微软雅黑"/>
          <w:sz w:val="28"/>
          <w:szCs w:val="28"/>
        </w:rPr>
      </w:pPr>
      <w:r>
        <w:rPr>
          <w:rFonts w:hint="default" w:ascii="微软雅黑" w:hAnsi="微软雅黑" w:eastAsia="微软雅黑" w:cs="微软雅黑"/>
          <w:sz w:val="28"/>
          <w:szCs w:val="28"/>
        </w:rPr>
        <w:t>第七版</w:t>
      </w:r>
    </w:p>
    <w:p>
      <w:pPr>
        <w:rPr>
          <w:rFonts w:hint="default" w:ascii="微软雅黑" w:hAnsi="微软雅黑" w:eastAsia="微软雅黑" w:cs="微软雅黑"/>
        </w:rPr>
      </w:pPr>
      <w:r>
        <w:rPr>
          <w:rFonts w:hint="default" w:ascii="微软雅黑" w:hAnsi="微软雅黑" w:eastAsia="微软雅黑" w:cs="微软雅黑"/>
        </w:rPr>
        <w:t>我要举报艺人肖战在网络平台售卖歌曲《光点》，他的粉丝大都是未成年人，已经被邪教一样的粉丝组织洗脑，职业粉丝在超话要求上班族粉丝买3000元起，上学的必须买300元起，而且发起竞争，鼓动未成年人贷款用花呗给偶像花钱氪金。对于现在的个别艺人和有关资本沆瀣-气用偶像崇拜洗脑未成年人，从未成年人身上赚钱的行为深感忧虑，青少年很容易被这种邪教式营销洗脑，请教育部和广电出台措施!</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sz w:val="28"/>
          <w:szCs w:val="28"/>
        </w:rPr>
        <w:t>大纲，供大家打电话的时候参考</w:t>
      </w:r>
      <w:r>
        <w:rPr>
          <w:rFonts w:hint="default" w:ascii="微软雅黑" w:hAnsi="微软雅黑" w:eastAsia="微软雅黑" w:cs="微软雅黑"/>
        </w:rPr>
        <w:t>:</w:t>
      </w:r>
    </w:p>
    <w:p>
      <w:pPr>
        <w:rPr>
          <w:rFonts w:hint="default" w:ascii="微软雅黑" w:hAnsi="微软雅黑" w:eastAsia="微软雅黑" w:cs="微软雅黑"/>
        </w:rPr>
      </w:pPr>
      <w:r>
        <w:rPr>
          <w:rFonts w:hint="default" w:ascii="微软雅黑" w:hAnsi="微软雅黑" w:eastAsia="微软雅黑" w:cs="微软雅黑"/>
        </w:rPr>
        <w:t>1、肖战作为流量明星，团队引导青少年邪教式追星，营造神明崇拜气氛，不利于青少年形成正确的人生观;</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2、引导青少年过度透支氪金，造成多起青少年被资金诈骗案件，不利于青少年形成正确价值观;</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3、对粉丝网爆人他人不予发声和制止，形成多起校园暴力和网络暴力事件，不利于青少年形成正确的是非观;</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4、利用青少年粉丝群体操控网络舆论，易导致青少年形成抱团伐异的倾向;</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5、疫情期间占用公共资源过度营销，期间占用一百多个热搜;</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6、利用公益洗白自身失职，干扰国家扶贫计划，公益行为不应当成为明星洗白的遮羞布;7、数据注水造假营销，误导商家，搅乱市场。综上，xz缺乏公众人物应有的责任感，对青少年有着极为不良的影响，不适合再出现在公共媒体平台。</w:t>
      </w:r>
    </w:p>
    <w:p>
      <w:pPr>
        <w:rPr>
          <w:rFonts w:hint="default" w:ascii="微软雅黑" w:hAnsi="微软雅黑" w:eastAsia="微软雅黑" w:cs="微软雅黑"/>
        </w:rPr>
      </w:pPr>
    </w:p>
    <w:p>
      <w:pPr>
        <w:rPr>
          <w:rFonts w:hint="default" w:ascii="微软雅黑" w:hAnsi="微软雅黑" w:eastAsia="微软雅黑" w:cs="微软雅黑"/>
          <w:sz w:val="28"/>
          <w:szCs w:val="28"/>
        </w:rPr>
      </w:pPr>
      <w:r>
        <w:rPr>
          <w:rFonts w:hint="default" w:ascii="微软雅黑" w:hAnsi="微软雅黑" w:eastAsia="微软雅黑" w:cs="微软雅黑"/>
          <w:sz w:val="28"/>
          <w:szCs w:val="28"/>
        </w:rPr>
        <w:t>广电投诉</w:t>
      </w:r>
    </w:p>
    <w:p>
      <w:pPr>
        <w:rPr>
          <w:rFonts w:hint="default" w:ascii="微软雅黑" w:hAnsi="微软雅黑" w:eastAsia="微软雅黑" w:cs="微软雅黑"/>
        </w:rPr>
      </w:pPr>
      <w:r>
        <w:rPr>
          <w:rFonts w:hint="default" w:ascii="微软雅黑" w:hAnsi="微软雅黑" w:eastAsia="微软雅黑" w:cs="微软雅黑"/>
        </w:rPr>
        <w:t>抵制肖战先生出演的《狼殿下》《余生请多指教》《斗罗大陆》</w:t>
      </w:r>
    </w:p>
    <w:p>
      <w:pPr>
        <w:rPr>
          <w:rFonts w:hint="default" w:ascii="微软雅黑" w:hAnsi="微软雅黑" w:eastAsia="微软雅黑" w:cs="微软雅黑"/>
        </w:rPr>
      </w:pPr>
      <w:r>
        <w:rPr>
          <w:rFonts w:hint="default" w:ascii="微软雅黑" w:hAnsi="微软雅黑" w:eastAsia="微软雅黑" w:cs="微软雅黑"/>
        </w:rPr>
        <w:t>原因：1.疫情期间，肖战粉丝在外网摸黑国家形象，给外交部工作增添了麻烦。</w:t>
      </w:r>
    </w:p>
    <w:p>
      <w:pPr>
        <w:rPr>
          <w:rFonts w:hint="default" w:ascii="微软雅黑" w:hAnsi="微软雅黑" w:eastAsia="微软雅黑" w:cs="微软雅黑"/>
        </w:rPr>
      </w:pPr>
      <w:r>
        <w:rPr>
          <w:rFonts w:hint="default" w:ascii="微软雅黑" w:hAnsi="微软雅黑" w:eastAsia="微软雅黑" w:cs="微软雅黑"/>
        </w:rPr>
        <w:t>2.肖战粉丝在微博上邪教式追星，说偶像是神，苏泽世人。</w:t>
      </w:r>
    </w:p>
    <w:p>
      <w:pPr>
        <w:rPr>
          <w:rFonts w:hint="default" w:ascii="微软雅黑" w:hAnsi="微软雅黑" w:eastAsia="微软雅黑" w:cs="微软雅黑"/>
        </w:rPr>
      </w:pPr>
      <w:r>
        <w:rPr>
          <w:rFonts w:hint="default" w:ascii="微软雅黑" w:hAnsi="微软雅黑" w:eastAsia="微软雅黑" w:cs="微软雅黑"/>
        </w:rPr>
        <w:t>3.肖战粉丝在微博上人肉他人，对于有自杀倾向的网友，肆意辱骂，导致网友自杀未遂。</w:t>
      </w:r>
    </w:p>
    <w:p>
      <w:pPr>
        <w:rPr>
          <w:rFonts w:hint="default" w:ascii="微软雅黑" w:hAnsi="微软雅黑" w:eastAsia="微软雅黑" w:cs="微软雅黑"/>
        </w:rPr>
      </w:pPr>
      <w:r>
        <w:rPr>
          <w:rFonts w:hint="default" w:ascii="微软雅黑" w:hAnsi="微软雅黑" w:eastAsia="微软雅黑" w:cs="微软雅黑"/>
        </w:rPr>
        <w:t>4.肖战背后资本企图用公益洗白，对国家扶贫工作造成了阻碍。</w:t>
      </w:r>
    </w:p>
    <w:p>
      <w:pPr>
        <w:rPr>
          <w:rFonts w:hint="default" w:ascii="微软雅黑" w:hAnsi="微软雅黑" w:eastAsia="微软雅黑" w:cs="微软雅黑"/>
        </w:rPr>
      </w:pPr>
      <w:r>
        <w:rPr>
          <w:rFonts w:hint="default" w:ascii="微软雅黑" w:hAnsi="微软雅黑" w:eastAsia="微软雅黑" w:cs="微软雅黑"/>
        </w:rPr>
        <w:t>5.检查日报五批肖战先生为失格偶像。</w:t>
      </w:r>
    </w:p>
    <w:p>
      <w:pPr>
        <w:rPr>
          <w:rFonts w:hint="default" w:ascii="微软雅黑" w:hAnsi="微软雅黑" w:eastAsia="微软雅黑" w:cs="微软雅黑"/>
        </w:rPr>
      </w:pPr>
      <w:r>
        <w:rPr>
          <w:rFonts w:hint="default" w:ascii="微软雅黑" w:hAnsi="微软雅黑" w:eastAsia="微软雅黑" w:cs="微软雅黑"/>
        </w:rPr>
        <w:t>6.肖战粉丝举报紫光阁，滥用举报权。</w:t>
      </w:r>
    </w:p>
    <w:p>
      <w:pPr>
        <w:rPr>
          <w:rFonts w:hint="default" w:ascii="微软雅黑" w:hAnsi="微软雅黑" w:eastAsia="微软雅黑" w:cs="微软雅黑"/>
        </w:rPr>
      </w:pPr>
      <w:r>
        <w:rPr>
          <w:rFonts w:hint="default" w:ascii="微软雅黑" w:hAnsi="微软雅黑" w:eastAsia="微软雅黑" w:cs="微软雅黑"/>
        </w:rPr>
        <w:t>总结：对于他的粉丝在网络上面造成的负面影响，肖战先生本来未出面做任何的引导举动，导致他的粉丝行为越来越偏激。为了避免对下一代的青少年还未成熟的三观造成不可挽回的影响，希望贵司慎重考虑有肖战先生出演的电视剧的出版问题。</w:t>
      </w:r>
    </w:p>
    <w:p>
      <w:pPr>
        <w:rPr>
          <w:rFonts w:hint="default" w:ascii="微软雅黑" w:hAnsi="微软雅黑" w:eastAsia="微软雅黑" w:cs="微软雅黑"/>
        </w:rPr>
      </w:pPr>
      <w:r>
        <w:rPr>
          <w:rFonts w:hint="default" w:ascii="微软雅黑" w:hAnsi="微软雅黑" w:eastAsia="微软雅黑" w:cs="微软雅黑"/>
        </w:rPr>
        <w:t>谢谢贵司百忙之中抽看我的邮件，麻烦了！</w:t>
      </w:r>
    </w:p>
    <w:p>
      <w:pPr>
        <w:rPr>
          <w:rFonts w:hint="default" w:ascii="微软雅黑" w:hAnsi="微软雅黑" w:eastAsia="微软雅黑" w:cs="微软雅黑"/>
        </w:rPr>
      </w:pPr>
      <w:r>
        <w:rPr>
          <w:rFonts w:hint="default" w:ascii="微软雅黑" w:hAnsi="微软雅黑" w:eastAsia="微软雅黑" w:cs="微软雅黑"/>
        </w:rPr>
        <w:t>01086091111</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sz w:val="24"/>
          <w:szCs w:val="24"/>
        </w:rPr>
      </w:pPr>
      <w:r>
        <w:rPr>
          <w:rFonts w:hint="default" w:ascii="微软雅黑" w:hAnsi="微软雅黑" w:eastAsia="微软雅黑" w:cs="微软雅黑"/>
          <w:sz w:val="24"/>
          <w:szCs w:val="24"/>
        </w:rPr>
        <w:t>【国家广播电视总局】（已合并新闻出版总署）</w:t>
      </w:r>
    </w:p>
    <w:p>
      <w:pPr>
        <w:rPr>
          <w:rFonts w:hint="default" w:ascii="微软雅黑" w:hAnsi="微软雅黑" w:eastAsia="微软雅黑" w:cs="微软雅黑"/>
        </w:rPr>
      </w:pPr>
      <w:r>
        <w:rPr>
          <w:rFonts w:hint="default" w:ascii="微软雅黑" w:hAnsi="微软雅黑" w:eastAsia="微软雅黑" w:cs="微软雅黑"/>
        </w:rPr>
        <w:t>①检察日报5篇文章指出肖战偶像失格，因此抗议失格偶像代表出演崇高的医务工作者</w:t>
      </w:r>
    </w:p>
    <w:p>
      <w:pPr>
        <w:rPr>
          <w:rFonts w:hint="default" w:ascii="微软雅黑" w:hAnsi="微软雅黑" w:eastAsia="微软雅黑" w:cs="微软雅黑"/>
        </w:rPr>
      </w:pPr>
      <w:r>
        <w:rPr>
          <w:rFonts w:hint="default" w:ascii="微软雅黑" w:hAnsi="微软雅黑" w:eastAsia="微软雅黑" w:cs="微软雅黑"/>
        </w:rPr>
        <w:t>②抵制有负面影响的失格偶像出演的影视节目《余生请多指教》、《狼殿下》、《斗罗大陆》</w:t>
      </w:r>
    </w:p>
    <w:p>
      <w:pPr>
        <w:rPr>
          <w:rFonts w:hint="default" w:ascii="微软雅黑" w:hAnsi="微软雅黑" w:eastAsia="微软雅黑" w:cs="微软雅黑"/>
        </w:rPr>
      </w:pPr>
      <w:r>
        <w:rPr>
          <w:rFonts w:hint="default" w:ascii="微软雅黑" w:hAnsi="微软雅黑" w:eastAsia="微软雅黑" w:cs="微软雅黑"/>
        </w:rPr>
        <w:t>③《余生请多指教》作为医疗剧包含多处错误，容易造成误解，《狼殿下》中所用国家二级保护动物苍鹰很可能是没有许可证，且是从鹰猎人手中租用，且苍鹰曾被虐待</w:t>
      </w:r>
    </w:p>
    <w:p>
      <w:pPr>
        <w:rPr>
          <w:rFonts w:hint="default" w:ascii="微软雅黑" w:hAnsi="微软雅黑" w:eastAsia="微软雅黑" w:cs="微软雅黑"/>
        </w:rPr>
      </w:pPr>
      <w:r>
        <w:rPr>
          <w:rFonts w:hint="default" w:ascii="微软雅黑" w:hAnsi="微软雅黑" w:eastAsia="微软雅黑" w:cs="微软雅黑"/>
        </w:rPr>
        <w:t>④《余生请多指教》作为医疗剧，有医疗常识错误</w:t>
      </w:r>
    </w:p>
    <w:p>
      <w:pPr>
        <w:rPr>
          <w:rFonts w:hint="default" w:ascii="微软雅黑" w:hAnsi="微软雅黑" w:eastAsia="微软雅黑" w:cs="微软雅黑"/>
        </w:rPr>
      </w:pPr>
      <w:r>
        <w:rPr>
          <w:rFonts w:hint="default" w:ascii="微软雅黑" w:hAnsi="微软雅黑" w:eastAsia="微软雅黑" w:cs="微软雅黑"/>
        </w:rPr>
        <w:t>剧中演员从正面摘口罩，在疫情尚未结束的这段时间内播出，容易造成群众误解，给新冠病毒的防治形成阻碍。</w:t>
      </w:r>
    </w:p>
    <w:p>
      <w:pPr>
        <w:rPr>
          <w:rFonts w:hint="default" w:ascii="微软雅黑" w:hAnsi="微软雅黑" w:eastAsia="微软雅黑" w:cs="微软雅黑"/>
        </w:rPr>
      </w:pPr>
      <w:r>
        <w:rPr>
          <w:rFonts w:hint="default" w:ascii="微软雅黑" w:hAnsi="微软雅黑" w:eastAsia="微软雅黑" w:cs="微软雅黑"/>
        </w:rPr>
        <w:t>因此我反对这部剧的播出。</w:t>
      </w:r>
    </w:p>
    <w:p>
      <w:pPr>
        <w:rPr>
          <w:rFonts w:hint="default" w:ascii="微软雅黑" w:hAnsi="微软雅黑" w:eastAsia="微软雅黑" w:cs="微软雅黑"/>
        </w:rPr>
      </w:pPr>
      <w:r>
        <w:rPr>
          <w:rFonts w:hint="default" w:ascii="微软雅黑" w:hAnsi="微软雅黑" w:eastAsia="微软雅黑" w:cs="微软雅黑"/>
        </w:rPr>
        <w:t>如果看到这封信，请回复，我会一直关注这件事。</w:t>
      </w:r>
    </w:p>
    <w:p>
      <w:pPr>
        <w:rPr>
          <w:rFonts w:hint="default" w:ascii="微软雅黑" w:hAnsi="微软雅黑" w:eastAsia="微软雅黑" w:cs="微软雅黑"/>
        </w:rPr>
      </w:pPr>
      <w:r>
        <w:rPr>
          <w:rFonts w:hint="default" w:ascii="微软雅黑" w:hAnsi="微软雅黑" w:eastAsia="微软雅黑" w:cs="微软雅黑"/>
        </w:rPr>
        <w:t>谢谢</w:t>
      </w:r>
    </w:p>
    <w:p>
      <w:pPr>
        <w:rPr>
          <w:rFonts w:hint="default" w:ascii="微软雅黑" w:hAnsi="微软雅黑" w:eastAsia="微软雅黑" w:cs="微软雅黑"/>
        </w:rPr>
      </w:pPr>
      <w:r>
        <w:rPr>
          <w:rFonts w:hint="default" w:ascii="微软雅黑" w:hAnsi="微软雅黑" w:eastAsia="微软雅黑" w:cs="微软雅黑"/>
        </w:rPr>
        <w:t>※电话：010-86091111 请记得开头询问接线员工号，并从电话接通时录音 （1010接线员有问题，务必注意）</w:t>
      </w:r>
    </w:p>
    <w:p>
      <w:pPr>
        <w:rPr>
          <w:rFonts w:hint="default" w:ascii="微软雅黑" w:hAnsi="微软雅黑" w:eastAsia="微软雅黑" w:cs="微软雅黑"/>
        </w:rPr>
      </w:pPr>
      <w:r>
        <w:rPr>
          <w:rFonts w:hint="default" w:ascii="微软雅黑" w:hAnsi="微软雅黑" w:eastAsia="微软雅黑" w:cs="微软雅黑"/>
        </w:rPr>
        <w:t>邮箱：gdjmts@nrta.gov.cn</w:t>
      </w:r>
    </w:p>
    <w:p>
      <w:pPr>
        <w:rPr>
          <w:rFonts w:hint="default" w:ascii="微软雅黑" w:hAnsi="微软雅黑" w:eastAsia="微软雅黑" w:cs="微软雅黑"/>
        </w:rPr>
      </w:pPr>
      <w:r>
        <w:rPr>
          <w:rFonts w:hint="default" w:ascii="微软雅黑" w:hAnsi="微软雅黑" w:eastAsia="微软雅黑" w:cs="微软雅黑"/>
        </w:rPr>
        <w:t>gdjmts@chinasarft.gov.cn</w:t>
      </w:r>
    </w:p>
    <w:p>
      <w:pPr>
        <w:rPr>
          <w:rFonts w:hint="default" w:ascii="微软雅黑" w:hAnsi="微软雅黑" w:eastAsia="微软雅黑" w:cs="微软雅黑"/>
        </w:rPr>
      </w:pPr>
      <w:r>
        <w:rPr>
          <w:rFonts w:hint="default" w:ascii="微软雅黑" w:hAnsi="微软雅黑" w:eastAsia="微软雅黑" w:cs="微软雅黑"/>
        </w:rPr>
        <w:t>办公地址：北京市西城区复兴门外大街2号（邮编：100866）</w:t>
      </w:r>
    </w:p>
    <w:p>
      <w:pPr>
        <w:rPr>
          <w:rFonts w:hint="default" w:ascii="微软雅黑" w:hAnsi="微软雅黑" w:eastAsia="微软雅黑" w:cs="微软雅黑"/>
        </w:rPr>
      </w:pPr>
      <w:r>
        <w:rPr>
          <w:rFonts w:hint="default" w:ascii="微软雅黑" w:hAnsi="微软雅黑" w:eastAsia="微软雅黑" w:cs="微软雅黑"/>
        </w:rPr>
        <w:t xml:space="preserve">办公时间：工作日9:00-11:30；14:00-16:30   </w:t>
      </w:r>
    </w:p>
    <w:p>
      <w:pPr>
        <w:rPr>
          <w:rFonts w:hint="default" w:ascii="微软雅黑" w:hAnsi="微软雅黑" w:eastAsia="微软雅黑" w:cs="微软雅黑"/>
        </w:rPr>
      </w:pPr>
      <w:r>
        <w:rPr>
          <w:rFonts w:hint="default" w:ascii="微软雅黑" w:hAnsi="微软雅黑" w:eastAsia="微软雅黑" w:cs="微软雅黑"/>
        </w:rPr>
        <w:t xml:space="preserve">留言网址：http://www.nrta.gov.cn/jact/front/front_main.action?sysid=1 </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举报腾讯选秀节目创造营2020及艺人肖战</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广电总局，您好:我举报腾讯即将推出的创造营2020选秀节目，原因如下:该节目拟用艺人肖战作为节目发起人，肖战先生在出道前有大量猥琐发言，包括但不限于侮辱女性、种族歧视，甚至辱骂国家领导人。最近在网上闹得沸沸扬扬的微博账号“公器私用"事件也是因为他，他本人多次用这些账号为自己的不当行为站队，引导粉丝辱骂，人肉其他人。所以我认为该名艺人并不适合在一个大众向节目当中出现井担任发起</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最后我再表达一次我该封邮件的目的，艺人肖战不适合作为一档面对青少年的励志选秀节目的发起人或者导师。</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望采纳，谢谢。</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邮箱gdjmts@chinasarf.gov.cn</w:t>
      </w:r>
    </w:p>
    <w:p>
      <w:pPr>
        <w:rPr>
          <w:rFonts w:hint="default" w:ascii="微软雅黑" w:hAnsi="微软雅黑" w:eastAsia="微软雅黑" w:cs="微软雅黑"/>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167FE5B8"/>
    <w:rsid w:val="1AA24D9F"/>
    <w:rsid w:val="28DA2E89"/>
    <w:rsid w:val="2DBF98ED"/>
    <w:rsid w:val="323B4D81"/>
    <w:rsid w:val="3EE9E266"/>
    <w:rsid w:val="3FB488DA"/>
    <w:rsid w:val="3FDCE5CD"/>
    <w:rsid w:val="47CAFB34"/>
    <w:rsid w:val="537CB7CB"/>
    <w:rsid w:val="59FF4973"/>
    <w:rsid w:val="5B487E91"/>
    <w:rsid w:val="5EE57B53"/>
    <w:rsid w:val="5FEF037D"/>
    <w:rsid w:val="5FFA89AF"/>
    <w:rsid w:val="65BD683C"/>
    <w:rsid w:val="6A637494"/>
    <w:rsid w:val="6B5F04AD"/>
    <w:rsid w:val="6D535020"/>
    <w:rsid w:val="71FEFA8E"/>
    <w:rsid w:val="73CE7069"/>
    <w:rsid w:val="7D5F5103"/>
    <w:rsid w:val="7F79C282"/>
    <w:rsid w:val="7FDAB4F6"/>
    <w:rsid w:val="B7AAD8D7"/>
    <w:rsid w:val="BBFD94AC"/>
    <w:rsid w:val="BDF71C67"/>
    <w:rsid w:val="DFFE9011"/>
    <w:rsid w:val="E5F9159C"/>
    <w:rsid w:val="EE3766FD"/>
    <w:rsid w:val="F3DE40BE"/>
    <w:rsid w:val="F4742D7F"/>
    <w:rsid w:val="FDEA700A"/>
    <w:rsid w:val="FDF669FE"/>
    <w:rsid w:val="FEEF27A2"/>
    <w:rsid w:val="FF37BF98"/>
    <w:rsid w:val="FFE7E404"/>
    <w:rsid w:val="FFFC14EB"/>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b/>
      <w:sz w:val="36"/>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2018-05-29T01:24:00Z</dcterms:created>
  <dc:creator>金山文档</dc:creator>
  <cp:lastModifiedBy>官西西</cp:lastModifiedBy>
  <dcterms:modified xsi:type="dcterms:W3CDTF">2020-07-09T12:00:12Z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