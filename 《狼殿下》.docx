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</w:rPr>
      </w:pPr>
      <w:bookmarkStart w:id="0" w:name="_GoBack"/>
      <w:bookmarkEnd w:id="0"/>
      <w:r>
        <w:rPr>
          <w:rFonts w:hint="default" w:ascii="微软雅黑" w:hAnsi="微软雅黑" w:eastAsia="微软雅黑" w:cs="微软雅黑"/>
        </w:rPr>
        <w:t>【中国旅游协会】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《狼殿下》中所用国家二级保护动物苍鹰很可能没有许可证的，且是从鹰猎人手中租用，且苍鹰曾被虐待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 xml:space="preserve">电话：010-65201912    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 xml:space="preserve">      010-65126688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【国家林业和草原局】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《狼殿下》危害动物同样可以投诉到这里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国家林业和草原局直属机关纪委联系方式和举报电话</w:t>
      </w:r>
      <w:r>
        <w:rPr>
          <w:rFonts w:hint="default" w:ascii="微软雅黑" w:hAnsi="微软雅黑" w:eastAsia="微软雅黑" w:cs="微软雅黑"/>
        </w:rPr>
        <w:br w:type="textWrapping"/>
      </w:r>
      <w:r>
        <w:rPr>
          <w:rFonts w:hint="default" w:ascii="微软雅黑" w:hAnsi="微软雅黑" w:eastAsia="微软雅黑" w:cs="微软雅黑"/>
        </w:rPr>
        <w:t>　　电话：010-64213811</w:t>
      </w:r>
      <w:r>
        <w:rPr>
          <w:rFonts w:hint="default" w:ascii="微软雅黑" w:hAnsi="微软雅黑" w:eastAsia="微软雅黑" w:cs="微软雅黑"/>
        </w:rPr>
        <w:br w:type="textWrapping"/>
      </w:r>
      <w:r>
        <w:rPr>
          <w:rFonts w:hint="default" w:ascii="微软雅黑" w:hAnsi="微软雅黑" w:eastAsia="微软雅黑" w:cs="微软雅黑"/>
        </w:rPr>
        <w:t xml:space="preserve">　　邮箱：jgjw@forestry.gov.cn 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国家林业和草原局政府网 http://www.forestry.gov.cn/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待播电视剧《狼殿下》有关艺人肖战审核片段被泄露，泄露片段带有“浙局审片”的字样，根据相关法律，规定泄露审核片段是违法的，请问是否有人通过关系索要到了审核片段泄露到了互联网上呢？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但是在向浙江广电局反应过后，工作人员回应没有收到该片段的审核样片。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那么是否是艺人团队为了炒作而伪造广电局的审核水印呢，这是严重的违法行为，请广电总局彻查。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2.24号待播电视剧《狼殿下》的过审截图（截图带有浙局审核的字样）关于艺人肖战片段登上了微博热搜十七位，热度不减。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根据广电局相关法律法规，泄露审核样片是违法行为，但是向浙江广电局反应后，工作人员回应并没有收到该片段的样片。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合理怀疑是否是艺人团队伪造广电局的水印出来炒作，这是严重的违法行为，希望彻查。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近日由浙江广电局审核的电视剧《狼殿下》被曝光艺人肖战的审核片段，截图带有浙局审核的字样。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因为之前也有《人民的名义》《欢乐颂》等电视剧出现审核样片泄露问题，怀疑是否是工作人员玩忽职守或者是艺人团队靠关系拿到了样片。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向浙江广电局反应之后，工作人员回应并未审核过该片段。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请问是否是艺人团队为了炒作而伪造国家广电局的水印呢？这是严重的违法行为，请广电总局彻查。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《狼殿下》剧组使用国二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从公布出的剧照来看，演员肖战身旁的禽类是苍鹰，属于猛禽，在我国是国家二级及以上保护动物。且《狼殿下》剧组并未明确表示使用此动物拍摄是否有许可证。从剧照中很明显可以看出该苍鹰拴着脚绊;张大嘴巴、眼睛圆瞪、背对演员。这是明显的鸟类应激反应的表现，表示它想要逃离。在拍摄片场人多且混乱的地方，更容易给小动物带来巨大压力。放大图片可以看出它的上喙有问题。喙是猛禽捕猎和进食的重要工具,应保证锋利，但是这只苍鹰的上喙尖曾经被剪过，而且， 上喙过长，显然没有得到过任何合理的修饰。上喙剪除过多会导致不可逆的伤害,这是对国家保护动物的虐待。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另外，有较为专业的博主分析估计它的爪(特指脚指甲，包括指甲内的骨骼，并不是脚趾)的尖端也被剪了。它左翅小翼羽有些异常下垂，可能左侧腕关节撞伤过或者别伤过。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剧组的所作所为，不仅伤害了用于拍摄的苍鹰，而且也是对参演人员一种极不负责任的，即使剪了喙尖和爪尖，它还是可能咬人抓人的，而且抓人很疼。剧组连护具都不给演员提供,让演员徒手抓猛禽，脚绊的绳子拴;在演员的肘上,如果猛禽受惊，可能会对演员造成伤害。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还有公共卫生安全问题。剧组拍戏用的动物，是否经过任何检验检疫?如果没有检验合格，引起传染病怎么办?而且影视作品播出以后,如果对公众产生误导，会引发怎么样的结果?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剧组这种行为是对动物、演员、大众均不负责任的表现。希望有关部门可以调查清楚</w:t>
      </w:r>
    </w:p>
    <w:p>
      <w:pPr>
        <w:rPr>
          <w:rFonts w:hint="default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1027086D"/>
    <w:rsid w:val="1AA24D9F"/>
    <w:rsid w:val="28DA2E89"/>
    <w:rsid w:val="323B4D81"/>
    <w:rsid w:val="5B487E91"/>
    <w:rsid w:val="67F7ED82"/>
    <w:rsid w:val="6A637494"/>
    <w:rsid w:val="6D535020"/>
    <w:rsid w:val="7F79C282"/>
    <w:rsid w:val="7FFDDD93"/>
    <w:rsid w:val="FDEA700A"/>
    <w:rsid w:val="FEAD80DF"/>
    <w:rsid w:val="FF7FBD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6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2018-05-24T17:24:00Z</dcterms:created>
  <dc:creator>金山文档</dc:creator>
  <cp:lastModifiedBy>官西西</cp:lastModifiedBy>
  <dcterms:modified xsi:type="dcterms:W3CDTF">2020-07-09T12:00:43Z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